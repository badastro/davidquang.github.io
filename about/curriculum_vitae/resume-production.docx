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43D6FDE1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7AC71E01" w14:textId="66764FB0" w:rsidR="00545B7A" w:rsidRPr="00A273EB" w:rsidRDefault="00EE2E94" w:rsidP="00FB3617">
            <w:pPr>
              <w:pStyle w:val="Title"/>
              <w:rPr>
                <w:color w:val="F56600"/>
              </w:rPr>
            </w:pPr>
            <w:r w:rsidRPr="00A273EB">
              <w:rPr>
                <w:color w:val="F56600"/>
              </w:rPr>
              <w:t>David Quang Pham</w:t>
            </w:r>
          </w:p>
        </w:tc>
      </w:tr>
    </w:tbl>
    <w:p w14:paraId="29D681C6" w14:textId="6FA9542D" w:rsidR="00141A4C" w:rsidRPr="00834D92" w:rsidRDefault="00EE2E94" w:rsidP="00545B7A">
      <w:pPr>
        <w:pStyle w:val="Contact"/>
      </w:pPr>
      <w:r w:rsidRPr="00EE2E94">
        <w:t xml:space="preserve">117 Ralph Ave </w:t>
      </w:r>
      <w:r w:rsidR="004678E5">
        <w:t>#1</w:t>
      </w:r>
      <w:r w:rsidRPr="00EE2E94">
        <w:t>, Brooklyn, New York 11221</w:t>
      </w:r>
      <w:r w:rsidR="00141A4C" w:rsidRPr="00834D92">
        <w:t> | </w:t>
      </w:r>
      <w:r>
        <w:t>616 818 5413</w:t>
      </w:r>
      <w:r w:rsidR="00141A4C" w:rsidRPr="00834D92">
        <w:t> | </w:t>
      </w:r>
      <w:r w:rsidRPr="00EE2E94">
        <w:t>davidquangpham@outlook.com</w:t>
      </w:r>
      <w:r w:rsidR="00FB3617">
        <w:t xml:space="preserve"> </w:t>
      </w:r>
      <w:r w:rsidR="005C4F47" w:rsidRPr="00834D92">
        <w:t xml:space="preserve">| </w:t>
      </w:r>
      <w:r w:rsidRPr="00EE2E94">
        <w:t>davidquang.com</w:t>
      </w:r>
    </w:p>
    <w:p w14:paraId="253D4506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02DA176C5A7D4C0CB5232AD7C97DB8BF"/>
          </w:placeholder>
          <w:temporary/>
          <w:showingPlcHdr/>
          <w15:appearance w15:val="hidden"/>
        </w:sdtPr>
        <w:sdtContent>
          <w:r w:rsidR="00FB3617" w:rsidRPr="008E26DB">
            <w:rPr>
              <w:color w:val="F56600"/>
            </w:rPr>
            <w:t>Profile</w:t>
          </w:r>
        </w:sdtContent>
      </w:sdt>
    </w:p>
    <w:p w14:paraId="65298765" w14:textId="0D41D563" w:rsidR="00A348B6" w:rsidRDefault="00946F61" w:rsidP="00A348B6">
      <w:pPr>
        <w:spacing w:after="0"/>
        <w:ind w:left="-5"/>
      </w:pPr>
      <w:r w:rsidRPr="00946F61">
        <w:t>An up-and-coming creatively energetic theatre artist passionate about forming connections for his circles.</w:t>
      </w:r>
      <w:r w:rsidR="00A348B6">
        <w:t xml:space="preserve"> </w:t>
      </w:r>
    </w:p>
    <w:p w14:paraId="3A8DC495" w14:textId="15FAB0BD" w:rsidR="006270A9" w:rsidRPr="00232312" w:rsidRDefault="00A348B6" w:rsidP="00A348B6">
      <w:r>
        <w:t xml:space="preserve">A quick learner who excels swiftly in numerous fields through observations and constant active listening. A meticulous recorder who tracks progress </w:t>
      </w:r>
      <w:proofErr w:type="gramStart"/>
      <w:r>
        <w:t>in order to</w:t>
      </w:r>
      <w:proofErr w:type="gramEnd"/>
      <w:r>
        <w:t xml:space="preserve"> improve himself and the environment day by day.</w:t>
      </w:r>
    </w:p>
    <w:p w14:paraId="6BBB53F4" w14:textId="77777777" w:rsidR="0075155B" w:rsidRDefault="00000000" w:rsidP="0075155B">
      <w:pPr>
        <w:pStyle w:val="Heading1"/>
      </w:pPr>
      <w:sdt>
        <w:sdtPr>
          <w:alias w:val="Experience:"/>
          <w:tag w:val="Experience:"/>
          <w:id w:val="694891199"/>
          <w:placeholder>
            <w:docPart w:val="262AF7BCD04E41D181345BBAE5B00AD1"/>
          </w:placeholder>
          <w:temporary/>
          <w:showingPlcHdr/>
          <w15:appearance w15:val="hidden"/>
        </w:sdtPr>
        <w:sdtContent>
          <w:r w:rsidR="0075155B" w:rsidRPr="008E26DB">
            <w:rPr>
              <w:color w:val="F56600"/>
            </w:rPr>
            <w:t>Experience</w:t>
          </w:r>
        </w:sdtContent>
      </w:sdt>
    </w:p>
    <w:p w14:paraId="52F66D13" w14:textId="77777777" w:rsidR="00073C90" w:rsidRDefault="00073C90" w:rsidP="00073C90">
      <w:pPr>
        <w:pStyle w:val="Heading2"/>
      </w:pPr>
      <w:r w:rsidRPr="00A348B6">
        <w:t>LITERARY FELLOW</w:t>
      </w:r>
      <w:r>
        <w:t> | </w:t>
      </w:r>
      <w:r w:rsidRPr="00A348B6">
        <w:t>PLAYWRIGHTS FOUNDATION</w:t>
      </w:r>
      <w:r>
        <w:t> | </w:t>
      </w:r>
      <w:r w:rsidRPr="00A348B6">
        <w:t xml:space="preserve">SEPTEMBER 2021 - </w:t>
      </w:r>
      <w:r>
        <w:t>August</w:t>
      </w:r>
      <w:r w:rsidRPr="00A348B6">
        <w:t xml:space="preserve"> 2022</w:t>
      </w:r>
    </w:p>
    <w:p w14:paraId="52C35B7A" w14:textId="77777777" w:rsidR="00073C90" w:rsidRDefault="00073C90" w:rsidP="00073C90">
      <w:pPr>
        <w:pStyle w:val="ListBullet"/>
      </w:pPr>
      <w:r>
        <w:t>Recruited and coached 130 theatre artists on adjudication for a national theatre festival</w:t>
      </w:r>
    </w:p>
    <w:p w14:paraId="2B992E8A" w14:textId="77777777" w:rsidR="00073C90" w:rsidRDefault="00073C90" w:rsidP="00073C90">
      <w:pPr>
        <w:pStyle w:val="ListBullet"/>
      </w:pPr>
      <w:r>
        <w:t>Read, evaluated, and discussed full-length plays submitted by 240 playwrights nationwide</w:t>
      </w:r>
    </w:p>
    <w:p w14:paraId="2E9B2818" w14:textId="77777777" w:rsidR="00073C90" w:rsidRDefault="00073C90" w:rsidP="00073C90">
      <w:pPr>
        <w:pStyle w:val="ListBullet"/>
      </w:pPr>
      <w:r>
        <w:t>Organized and photographed community events</w:t>
      </w:r>
    </w:p>
    <w:p w14:paraId="115DF0E5" w14:textId="77777777" w:rsidR="00073C90" w:rsidRPr="0001582B" w:rsidRDefault="00073C90" w:rsidP="00073C90">
      <w:pPr>
        <w:pStyle w:val="ListBullet"/>
      </w:pPr>
      <w:r w:rsidRPr="00A348B6">
        <w:t>Took on additional literary management duties when the official Literary Manager was on medical leave for two months</w:t>
      </w:r>
    </w:p>
    <w:p w14:paraId="73282881" w14:textId="4C0B2F57" w:rsidR="00506ACC" w:rsidRDefault="00161E69" w:rsidP="00506ACC">
      <w:pPr>
        <w:pStyle w:val="Heading2"/>
      </w:pPr>
      <w:r>
        <w:t>DRAMATURGY APPRENTICE</w:t>
      </w:r>
      <w:r w:rsidR="00506ACC">
        <w:t> | </w:t>
      </w:r>
      <w:r w:rsidRPr="00161E69">
        <w:t>WORKING TITLE PLAYWRIGHTS</w:t>
      </w:r>
      <w:r w:rsidR="00506ACC">
        <w:t> | </w:t>
      </w:r>
      <w:r w:rsidR="00A31068" w:rsidRPr="00A31068">
        <w:t>AUGUST 2020 - JULY 2021</w:t>
      </w:r>
    </w:p>
    <w:p w14:paraId="66A6D486" w14:textId="3844C217" w:rsidR="00506ACC" w:rsidRDefault="00A826A2" w:rsidP="00506ACC">
      <w:pPr>
        <w:pStyle w:val="ListBullet"/>
      </w:pPr>
      <w:r w:rsidRPr="00A826A2">
        <w:t>Collaborated with a team of nine award-winning vocalists, director, dramaturg, and stage manager on the yearlong conception and creation of a full-length musical</w:t>
      </w:r>
    </w:p>
    <w:p w14:paraId="2933F5AB" w14:textId="16E57987" w:rsidR="00506ACC" w:rsidRDefault="00DD3D45" w:rsidP="00506ACC">
      <w:pPr>
        <w:pStyle w:val="ListBullet"/>
      </w:pPr>
      <w:r w:rsidRPr="00DD3D45">
        <w:t>Adjudicated for an Atlanta-based theatre festival by reading plays and choosing four selections</w:t>
      </w:r>
    </w:p>
    <w:p w14:paraId="13724DB9" w14:textId="4F3265E8" w:rsidR="00506ACC" w:rsidRPr="0001582B" w:rsidRDefault="00121327" w:rsidP="00506ACC">
      <w:pPr>
        <w:pStyle w:val="ListBullet"/>
      </w:pPr>
      <w:r w:rsidRPr="00121327">
        <w:t>Participated in monthly board meetings</w:t>
      </w:r>
    </w:p>
    <w:p w14:paraId="5397C334" w14:textId="77777777" w:rsidR="00445342" w:rsidRDefault="00000000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AA29B106683249118A310FAB516EB28F"/>
          </w:placeholder>
          <w:temporary/>
          <w:showingPlcHdr/>
          <w15:appearance w15:val="hidden"/>
        </w:sdtPr>
        <w:sdtContent>
          <w:r w:rsidR="00FB3617" w:rsidRPr="008E26DB">
            <w:rPr>
              <w:color w:val="F56600"/>
            </w:rPr>
            <w:t>Education</w:t>
          </w:r>
        </w:sdtContent>
      </w:sdt>
    </w:p>
    <w:p w14:paraId="00288A58" w14:textId="01E5363E" w:rsidR="00FB3617" w:rsidRDefault="008507BA" w:rsidP="008507BA">
      <w:pPr>
        <w:pStyle w:val="Heading2"/>
        <w:rPr>
          <w:rFonts w:ascii="Cambria" w:eastAsia="Cambria" w:hAnsi="Cambria" w:cs="Cambria"/>
          <w:color w:val="262626"/>
        </w:rPr>
      </w:pPr>
      <w:r>
        <w:rPr>
          <w:rFonts w:ascii="Cambria" w:eastAsia="Cambria" w:hAnsi="Cambria" w:cs="Cambria"/>
          <w:color w:val="262626"/>
        </w:rPr>
        <w:t>BACHELOR OF SCIENCE IN ASTROPHYSICS &amp; MINOR IN THEATRE</w:t>
      </w:r>
      <w:r w:rsidR="009D5933">
        <w:t> | </w:t>
      </w:r>
      <w:r>
        <w:rPr>
          <w:rFonts w:ascii="Cambria" w:eastAsia="Cambria" w:hAnsi="Cambria" w:cs="Cambria"/>
          <w:color w:val="262626"/>
        </w:rPr>
        <w:t>2014 - 2018</w:t>
      </w:r>
      <w:r w:rsidR="009D5933">
        <w:t> | </w:t>
      </w:r>
      <w:proofErr w:type="gramStart"/>
      <w:r>
        <w:rPr>
          <w:rFonts w:ascii="Cambria" w:eastAsia="Cambria" w:hAnsi="Cambria" w:cs="Cambria"/>
          <w:color w:val="262626"/>
        </w:rPr>
        <w:t>MICHIGAN  STATE</w:t>
      </w:r>
      <w:proofErr w:type="gramEnd"/>
      <w:r>
        <w:rPr>
          <w:rFonts w:ascii="Cambria" w:eastAsia="Cambria" w:hAnsi="Cambria" w:cs="Cambria"/>
          <w:color w:val="262626"/>
        </w:rPr>
        <w:t xml:space="preserve"> UNIVERSITY, EAST LANSING, MICHIGAN</w:t>
      </w:r>
    </w:p>
    <w:p w14:paraId="682BA108" w14:textId="3B3633AA" w:rsidR="00632F4E" w:rsidRPr="009D4783" w:rsidRDefault="000F78C5" w:rsidP="00632F4E">
      <w:pPr>
        <w:pStyle w:val="Heading1"/>
        <w:rPr>
          <w:color w:val="F56600"/>
        </w:rPr>
      </w:pPr>
      <w:r w:rsidRPr="009D4783">
        <w:rPr>
          <w:color w:val="F56600"/>
        </w:rPr>
        <w:t>Affiliations</w:t>
      </w:r>
    </w:p>
    <w:tbl>
      <w:tblPr>
        <w:tblW w:w="480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9541"/>
      </w:tblGrid>
      <w:tr w:rsidR="0085670E" w:rsidRPr="009D4783" w14:paraId="672FB2B0" w14:textId="77777777" w:rsidTr="0085670E">
        <w:tc>
          <w:tcPr>
            <w:tcW w:w="9540" w:type="dxa"/>
          </w:tcPr>
          <w:tbl>
            <w:tblPr>
              <w:tblStyle w:val="TableGrid"/>
              <w:tblW w:w="95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0"/>
              <w:gridCol w:w="5670"/>
              <w:gridCol w:w="2160"/>
            </w:tblGrid>
            <w:tr w:rsidR="0085670E" w:rsidRPr="009D4783" w14:paraId="51482831" w14:textId="77777777" w:rsidTr="003B63D8">
              <w:tc>
                <w:tcPr>
                  <w:tcW w:w="1710" w:type="dxa"/>
                </w:tcPr>
                <w:p w14:paraId="7497BC30" w14:textId="4C315528" w:rsidR="0085670E" w:rsidRPr="009D4783" w:rsidRDefault="003338D2" w:rsidP="003338D2">
                  <w:pPr>
                    <w:pStyle w:val="ListBullet"/>
                    <w:tabs>
                      <w:tab w:val="clear" w:pos="216"/>
                      <w:tab w:val="num" w:pos="75"/>
                    </w:tabs>
                    <w:ind w:hanging="321"/>
                  </w:pPr>
                  <w:r>
                    <w:t>Composer</w:t>
                  </w:r>
                </w:p>
              </w:tc>
              <w:tc>
                <w:tcPr>
                  <w:tcW w:w="5670" w:type="dxa"/>
                </w:tcPr>
                <w:p w14:paraId="7C1B808F" w14:textId="77777777" w:rsidR="0085670E" w:rsidRPr="009D4783" w:rsidRDefault="0085670E" w:rsidP="0085670E">
                  <w:pPr>
                    <w:spacing w:line="360" w:lineRule="auto"/>
                  </w:pPr>
                  <w:r w:rsidRPr="009D4783">
                    <w:t xml:space="preserve">American Society of Composers, </w:t>
                  </w:r>
                  <w:proofErr w:type="gramStart"/>
                  <w:r w:rsidRPr="009D4783">
                    <w:t>Authors</w:t>
                  </w:r>
                  <w:proofErr w:type="gramEnd"/>
                  <w:r w:rsidRPr="009D4783">
                    <w:t xml:space="preserve"> and Publishers</w:t>
                  </w:r>
                </w:p>
              </w:tc>
              <w:tc>
                <w:tcPr>
                  <w:tcW w:w="2160" w:type="dxa"/>
                </w:tcPr>
                <w:p w14:paraId="461FE95B" w14:textId="77777777" w:rsidR="0085670E" w:rsidRPr="009D4783" w:rsidRDefault="0085670E" w:rsidP="0085670E">
                  <w:pPr>
                    <w:spacing w:line="360" w:lineRule="auto"/>
                  </w:pPr>
                  <w:r w:rsidRPr="009D4783">
                    <w:t>2019 – Present</w:t>
                  </w:r>
                </w:p>
              </w:tc>
            </w:tr>
            <w:tr w:rsidR="0085670E" w:rsidRPr="009D4783" w14:paraId="67006105" w14:textId="77777777" w:rsidTr="003B63D8">
              <w:tc>
                <w:tcPr>
                  <w:tcW w:w="1710" w:type="dxa"/>
                </w:tcPr>
                <w:p w14:paraId="47EA3313" w14:textId="2596D9EF" w:rsidR="0085670E" w:rsidRPr="004911F2" w:rsidRDefault="004911F2" w:rsidP="004911F2">
                  <w:pPr>
                    <w:pStyle w:val="ListBullet"/>
                    <w:tabs>
                      <w:tab w:val="clear" w:pos="216"/>
                      <w:tab w:val="num" w:pos="75"/>
                    </w:tabs>
                    <w:ind w:hanging="321"/>
                    <w:rPr>
                      <w:sz w:val="21"/>
                      <w:szCs w:val="21"/>
                    </w:rPr>
                  </w:pPr>
                  <w:r w:rsidRPr="004911F2">
                    <w:rPr>
                      <w:sz w:val="21"/>
                      <w:szCs w:val="21"/>
                    </w:rPr>
                    <w:t xml:space="preserve">Founding Mem. </w:t>
                  </w:r>
                </w:p>
              </w:tc>
              <w:tc>
                <w:tcPr>
                  <w:tcW w:w="5670" w:type="dxa"/>
                </w:tcPr>
                <w:p w14:paraId="7EB644D4" w14:textId="77777777" w:rsidR="0085670E" w:rsidRPr="009D4783" w:rsidRDefault="0085670E" w:rsidP="0085670E">
                  <w:pPr>
                    <w:spacing w:line="360" w:lineRule="auto"/>
                  </w:pPr>
                  <w:proofErr w:type="spellStart"/>
                  <w:r w:rsidRPr="009D4783">
                    <w:t>CreateTheater</w:t>
                  </w:r>
                  <w:proofErr w:type="spellEnd"/>
                  <w:r w:rsidRPr="009D4783">
                    <w:t xml:space="preserve"> Experts Theater Company</w:t>
                  </w:r>
                </w:p>
              </w:tc>
              <w:tc>
                <w:tcPr>
                  <w:tcW w:w="2160" w:type="dxa"/>
                </w:tcPr>
                <w:p w14:paraId="317B6C8E" w14:textId="77777777" w:rsidR="0085670E" w:rsidRPr="009D4783" w:rsidRDefault="0085670E" w:rsidP="0085670E">
                  <w:pPr>
                    <w:spacing w:line="360" w:lineRule="auto"/>
                  </w:pPr>
                  <w:r w:rsidRPr="009D4783">
                    <w:t>2020 – Present</w:t>
                  </w:r>
                </w:p>
              </w:tc>
            </w:tr>
            <w:tr w:rsidR="0085670E" w:rsidRPr="009D4783" w14:paraId="43699446" w14:textId="77777777" w:rsidTr="003B63D8">
              <w:tc>
                <w:tcPr>
                  <w:tcW w:w="1710" w:type="dxa"/>
                </w:tcPr>
                <w:p w14:paraId="3D910A6D" w14:textId="3EC674C6" w:rsidR="0085670E" w:rsidRPr="009D4783" w:rsidRDefault="00B25196" w:rsidP="00413BAB">
                  <w:pPr>
                    <w:pStyle w:val="ListBullet"/>
                    <w:tabs>
                      <w:tab w:val="clear" w:pos="216"/>
                      <w:tab w:val="num" w:pos="75"/>
                    </w:tabs>
                    <w:ind w:hanging="321"/>
                  </w:pPr>
                  <w:r>
                    <w:t>Writer</w:t>
                  </w:r>
                </w:p>
              </w:tc>
              <w:tc>
                <w:tcPr>
                  <w:tcW w:w="5670" w:type="dxa"/>
                </w:tcPr>
                <w:p w14:paraId="0049BF4F" w14:textId="77777777" w:rsidR="0085670E" w:rsidRPr="009D4783" w:rsidRDefault="0085670E" w:rsidP="0085670E">
                  <w:pPr>
                    <w:spacing w:line="360" w:lineRule="auto"/>
                  </w:pPr>
                  <w:proofErr w:type="spellStart"/>
                  <w:r w:rsidRPr="009D4783">
                    <w:t>Fornés</w:t>
                  </w:r>
                  <w:proofErr w:type="spellEnd"/>
                  <w:r w:rsidRPr="009D4783">
                    <w:t xml:space="preserve"> Playwriting Workshop</w:t>
                  </w:r>
                </w:p>
              </w:tc>
              <w:tc>
                <w:tcPr>
                  <w:tcW w:w="2160" w:type="dxa"/>
                </w:tcPr>
                <w:p w14:paraId="283CE6A8" w14:textId="77777777" w:rsidR="0085670E" w:rsidRPr="009D4783" w:rsidRDefault="0085670E" w:rsidP="0085670E">
                  <w:pPr>
                    <w:spacing w:line="360" w:lineRule="auto"/>
                  </w:pPr>
                  <w:r w:rsidRPr="009D4783">
                    <w:t>2021</w:t>
                  </w:r>
                </w:p>
              </w:tc>
            </w:tr>
            <w:tr w:rsidR="0085670E" w:rsidRPr="009D4783" w14:paraId="5C01FDBC" w14:textId="77777777" w:rsidTr="003B63D8">
              <w:tc>
                <w:tcPr>
                  <w:tcW w:w="1710" w:type="dxa"/>
                </w:tcPr>
                <w:p w14:paraId="446A101B" w14:textId="0339B3DE" w:rsidR="0085670E" w:rsidRPr="00363AEA" w:rsidRDefault="0085670E" w:rsidP="00363AEA">
                  <w:pPr>
                    <w:pStyle w:val="ListBullet"/>
                    <w:tabs>
                      <w:tab w:val="clear" w:pos="216"/>
                      <w:tab w:val="num" w:pos="75"/>
                    </w:tabs>
                    <w:ind w:hanging="321"/>
                    <w:rPr>
                      <w:sz w:val="21"/>
                      <w:szCs w:val="21"/>
                    </w:rPr>
                  </w:pPr>
                  <w:r w:rsidRPr="00363AEA">
                    <w:rPr>
                      <w:sz w:val="21"/>
                      <w:szCs w:val="21"/>
                    </w:rPr>
                    <w:t xml:space="preserve">DTP </w:t>
                  </w:r>
                  <w:r w:rsidR="00363AEA" w:rsidRPr="00363AEA">
                    <w:rPr>
                      <w:sz w:val="21"/>
                      <w:szCs w:val="21"/>
                    </w:rPr>
                    <w:t>M</w:t>
                  </w:r>
                  <w:r w:rsidRPr="00363AEA">
                    <w:rPr>
                      <w:sz w:val="21"/>
                      <w:szCs w:val="21"/>
                    </w:rPr>
                    <w:t>oderator</w:t>
                  </w:r>
                </w:p>
              </w:tc>
              <w:tc>
                <w:tcPr>
                  <w:tcW w:w="5670" w:type="dxa"/>
                </w:tcPr>
                <w:p w14:paraId="33F8AB02" w14:textId="77777777" w:rsidR="0085670E" w:rsidRPr="009D4783" w:rsidRDefault="0085670E" w:rsidP="0085670E">
                  <w:pPr>
                    <w:spacing w:line="360" w:lineRule="auto"/>
                  </w:pPr>
                  <w:r w:rsidRPr="009D4783">
                    <w:t>Literary Managers and Dramaturgs of the Americas</w:t>
                  </w:r>
                </w:p>
              </w:tc>
              <w:tc>
                <w:tcPr>
                  <w:tcW w:w="2160" w:type="dxa"/>
                </w:tcPr>
                <w:p w14:paraId="65C54557" w14:textId="77777777" w:rsidR="0085670E" w:rsidRPr="009D4783" w:rsidRDefault="0085670E" w:rsidP="0085670E">
                  <w:pPr>
                    <w:spacing w:line="360" w:lineRule="auto"/>
                  </w:pPr>
                  <w:r w:rsidRPr="009D4783">
                    <w:t>2020 – Present</w:t>
                  </w:r>
                </w:p>
              </w:tc>
            </w:tr>
            <w:tr w:rsidR="003338D2" w:rsidRPr="009D4783" w14:paraId="73784399" w14:textId="77777777" w:rsidTr="003B63D8">
              <w:tc>
                <w:tcPr>
                  <w:tcW w:w="1710" w:type="dxa"/>
                </w:tcPr>
                <w:p w14:paraId="0D455F3B" w14:textId="78173A01" w:rsidR="003338D2" w:rsidRPr="009D4783" w:rsidRDefault="004C41B0" w:rsidP="004C41B0">
                  <w:pPr>
                    <w:pStyle w:val="ListBullet"/>
                    <w:tabs>
                      <w:tab w:val="clear" w:pos="216"/>
                      <w:tab w:val="num" w:pos="75"/>
                    </w:tabs>
                    <w:ind w:hanging="321"/>
                  </w:pPr>
                  <w:r>
                    <w:t>Vol. Mentor</w:t>
                  </w:r>
                </w:p>
              </w:tc>
              <w:tc>
                <w:tcPr>
                  <w:tcW w:w="5670" w:type="dxa"/>
                </w:tcPr>
                <w:p w14:paraId="396317A7" w14:textId="473B9C51" w:rsidR="003338D2" w:rsidRPr="009D4783" w:rsidRDefault="003338D2" w:rsidP="003338D2">
                  <w:pPr>
                    <w:spacing w:line="360" w:lineRule="auto"/>
                  </w:pPr>
                  <w:proofErr w:type="spellStart"/>
                  <w:r w:rsidRPr="009D4783">
                    <w:t>Openspot</w:t>
                  </w:r>
                  <w:proofErr w:type="spellEnd"/>
                  <w:r w:rsidRPr="009D4783">
                    <w:t xml:space="preserve"> Theatre, Michigan State University</w:t>
                  </w:r>
                </w:p>
              </w:tc>
              <w:tc>
                <w:tcPr>
                  <w:tcW w:w="2160" w:type="dxa"/>
                </w:tcPr>
                <w:p w14:paraId="298F2481" w14:textId="7A3723F4" w:rsidR="003338D2" w:rsidRPr="009D4783" w:rsidRDefault="003338D2" w:rsidP="003338D2">
                  <w:pPr>
                    <w:spacing w:line="360" w:lineRule="auto"/>
                  </w:pPr>
                  <w:r w:rsidRPr="009D4783">
                    <w:t>2014 – 2018</w:t>
                  </w:r>
                </w:p>
              </w:tc>
            </w:tr>
            <w:tr w:rsidR="00FF6F0D" w:rsidRPr="009D4783" w14:paraId="5138BBF0" w14:textId="77777777" w:rsidTr="003B63D8">
              <w:tc>
                <w:tcPr>
                  <w:tcW w:w="1710" w:type="dxa"/>
                </w:tcPr>
                <w:p w14:paraId="0E5BAC36" w14:textId="0260772C" w:rsidR="00FF6F0D" w:rsidRDefault="00FF6F0D" w:rsidP="00FF6F0D">
                  <w:pPr>
                    <w:pStyle w:val="ListBullet"/>
                    <w:tabs>
                      <w:tab w:val="clear" w:pos="216"/>
                      <w:tab w:val="num" w:pos="75"/>
                    </w:tabs>
                    <w:ind w:hanging="321"/>
                  </w:pPr>
                  <w:r>
                    <w:t>Prod. Mentee</w:t>
                  </w:r>
                </w:p>
              </w:tc>
              <w:tc>
                <w:tcPr>
                  <w:tcW w:w="5670" w:type="dxa"/>
                </w:tcPr>
                <w:p w14:paraId="6DEA4BBC" w14:textId="2C524293" w:rsidR="00FF6F0D" w:rsidRPr="009D4783" w:rsidRDefault="00FF6F0D" w:rsidP="00FF6F0D">
                  <w:pPr>
                    <w:spacing w:line="360" w:lineRule="auto"/>
                  </w:pPr>
                  <w:r>
                    <w:t>Theater Resources Unlimited</w:t>
                  </w:r>
                </w:p>
              </w:tc>
              <w:tc>
                <w:tcPr>
                  <w:tcW w:w="2160" w:type="dxa"/>
                </w:tcPr>
                <w:p w14:paraId="50686D5F" w14:textId="50C14F3D" w:rsidR="00FF6F0D" w:rsidRPr="009D4783" w:rsidRDefault="00FF6F0D" w:rsidP="00FF6F0D">
                  <w:pPr>
                    <w:spacing w:line="360" w:lineRule="auto"/>
                  </w:pPr>
                  <w:r w:rsidRPr="009D4783">
                    <w:t>2020 – Present</w:t>
                  </w:r>
                </w:p>
              </w:tc>
            </w:tr>
          </w:tbl>
          <w:p w14:paraId="490F334B" w14:textId="77777777" w:rsidR="0085670E" w:rsidRPr="009D4783" w:rsidRDefault="0085670E" w:rsidP="00AE5210">
            <w:pPr>
              <w:pStyle w:val="ListBullet"/>
              <w:numPr>
                <w:ilvl w:val="0"/>
                <w:numId w:val="0"/>
              </w:numPr>
              <w:ind w:left="216"/>
              <w:rPr>
                <w:rFonts w:asciiTheme="majorHAnsi" w:hAnsiTheme="majorHAnsi"/>
              </w:rPr>
            </w:pPr>
          </w:p>
        </w:tc>
      </w:tr>
    </w:tbl>
    <w:p w14:paraId="39E3E42E" w14:textId="1A30CF2A" w:rsidR="006270A9" w:rsidRPr="00CA09D7" w:rsidRDefault="00F64BE0">
      <w:pPr>
        <w:pStyle w:val="Heading1"/>
        <w:rPr>
          <w:color w:val="F56600"/>
        </w:rPr>
      </w:pPr>
      <w:r w:rsidRPr="00CA09D7">
        <w:rPr>
          <w:color w:val="F56600"/>
        </w:rPr>
        <w:t>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545B7A" w14:paraId="2D37E057" w14:textId="77777777" w:rsidTr="00545B7A">
        <w:tc>
          <w:tcPr>
            <w:tcW w:w="4963" w:type="dxa"/>
          </w:tcPr>
          <w:p w14:paraId="2E97EC9D" w14:textId="77777777" w:rsidR="008507BA" w:rsidRDefault="008507BA" w:rsidP="008507BA">
            <w:pPr>
              <w:pStyle w:val="ListBullet"/>
            </w:pPr>
            <w:r w:rsidRPr="008507BA">
              <w:t>Balance under pressure</w:t>
            </w:r>
          </w:p>
          <w:p w14:paraId="0DDCBDFB" w14:textId="77777777" w:rsidR="008507BA" w:rsidRDefault="008507BA" w:rsidP="008507BA">
            <w:pPr>
              <w:pStyle w:val="ListBullet"/>
            </w:pPr>
            <w:r w:rsidRPr="008507BA">
              <w:t>Problem solving</w:t>
            </w:r>
          </w:p>
          <w:p w14:paraId="25FD7447" w14:textId="77777777" w:rsidR="008507BA" w:rsidRDefault="008507BA" w:rsidP="008507BA">
            <w:pPr>
              <w:pStyle w:val="ListBullet"/>
            </w:pPr>
            <w:r w:rsidRPr="008507BA">
              <w:t>Interpersonal</w:t>
            </w:r>
          </w:p>
          <w:p w14:paraId="1A8092A3" w14:textId="2F172544" w:rsidR="00545B7A" w:rsidRDefault="008507BA" w:rsidP="008507BA">
            <w:pPr>
              <w:pStyle w:val="ListBullet"/>
            </w:pPr>
            <w:r w:rsidRPr="008507BA">
              <w:t>Endurance</w:t>
            </w:r>
          </w:p>
        </w:tc>
        <w:tc>
          <w:tcPr>
            <w:tcW w:w="4963" w:type="dxa"/>
          </w:tcPr>
          <w:p w14:paraId="172B0496" w14:textId="77777777" w:rsidR="008507BA" w:rsidRDefault="008507BA" w:rsidP="008507BA">
            <w:pPr>
              <w:pStyle w:val="ListBullet"/>
            </w:pPr>
            <w:r w:rsidRPr="008507BA">
              <w:t>Assisting as a mentee to a mentor</w:t>
            </w:r>
          </w:p>
          <w:p w14:paraId="6AE77F47" w14:textId="77777777" w:rsidR="008507BA" w:rsidRDefault="008507BA" w:rsidP="008507BA">
            <w:pPr>
              <w:pStyle w:val="ListBullet"/>
            </w:pPr>
            <w:r w:rsidRPr="008507BA">
              <w:t>Learning new software and platforms</w:t>
            </w:r>
          </w:p>
          <w:p w14:paraId="2EEBF58D" w14:textId="69272A2B" w:rsidR="00545B7A" w:rsidRDefault="008507BA" w:rsidP="00890EF8">
            <w:pPr>
              <w:pStyle w:val="ListBullet"/>
              <w:spacing w:line="264" w:lineRule="auto"/>
            </w:pPr>
            <w:r w:rsidRPr="008507BA">
              <w:t>Using data science to find trends and improve</w:t>
            </w:r>
            <w:r w:rsidR="00BD2E81">
              <w:t xml:space="preserve"> </w:t>
            </w:r>
            <w:r w:rsidRPr="008507BA">
              <w:t>upon past managements</w:t>
            </w:r>
          </w:p>
        </w:tc>
      </w:tr>
    </w:tbl>
    <w:p w14:paraId="2A0C39E5" w14:textId="6A338F26" w:rsidR="001B29CF" w:rsidRPr="001B29CF" w:rsidRDefault="001B29CF" w:rsidP="00C7757E"/>
    <w:sectPr w:rsidR="001B29CF" w:rsidRPr="001B29CF" w:rsidSect="00EC3D9F">
      <w:footerReference w:type="default" r:id="rId11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A5166" w14:textId="77777777" w:rsidR="005312C2" w:rsidRDefault="005312C2">
      <w:pPr>
        <w:spacing w:after="0"/>
      </w:pPr>
      <w:r>
        <w:separator/>
      </w:r>
    </w:p>
  </w:endnote>
  <w:endnote w:type="continuationSeparator" w:id="0">
    <w:p w14:paraId="6CACEB54" w14:textId="77777777" w:rsidR="005312C2" w:rsidRDefault="005312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B40A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CABDA" w14:textId="77777777" w:rsidR="005312C2" w:rsidRDefault="005312C2">
      <w:pPr>
        <w:spacing w:after="0"/>
      </w:pPr>
      <w:r>
        <w:separator/>
      </w:r>
    </w:p>
  </w:footnote>
  <w:footnote w:type="continuationSeparator" w:id="0">
    <w:p w14:paraId="091A5742" w14:textId="77777777" w:rsidR="005312C2" w:rsidRDefault="005312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61411245">
    <w:abstractNumId w:val="9"/>
  </w:num>
  <w:num w:numId="2" w16cid:durableId="486753453">
    <w:abstractNumId w:val="9"/>
    <w:lvlOverride w:ilvl="0">
      <w:startOverride w:val="1"/>
    </w:lvlOverride>
  </w:num>
  <w:num w:numId="3" w16cid:durableId="1262689713">
    <w:abstractNumId w:val="9"/>
    <w:lvlOverride w:ilvl="0">
      <w:startOverride w:val="1"/>
    </w:lvlOverride>
  </w:num>
  <w:num w:numId="4" w16cid:durableId="912354119">
    <w:abstractNumId w:val="9"/>
    <w:lvlOverride w:ilvl="0">
      <w:startOverride w:val="1"/>
    </w:lvlOverride>
  </w:num>
  <w:num w:numId="5" w16cid:durableId="20858006">
    <w:abstractNumId w:val="8"/>
  </w:num>
  <w:num w:numId="6" w16cid:durableId="1695498841">
    <w:abstractNumId w:val="7"/>
  </w:num>
  <w:num w:numId="7" w16cid:durableId="967324552">
    <w:abstractNumId w:val="6"/>
  </w:num>
  <w:num w:numId="8" w16cid:durableId="1619680044">
    <w:abstractNumId w:val="5"/>
  </w:num>
  <w:num w:numId="9" w16cid:durableId="12194437">
    <w:abstractNumId w:val="4"/>
  </w:num>
  <w:num w:numId="10" w16cid:durableId="2025590072">
    <w:abstractNumId w:val="3"/>
  </w:num>
  <w:num w:numId="11" w16cid:durableId="2030715905">
    <w:abstractNumId w:val="2"/>
  </w:num>
  <w:num w:numId="12" w16cid:durableId="360664587">
    <w:abstractNumId w:val="1"/>
  </w:num>
  <w:num w:numId="13" w16cid:durableId="1117290123">
    <w:abstractNumId w:val="0"/>
  </w:num>
  <w:num w:numId="14" w16cid:durableId="1376201960">
    <w:abstractNumId w:val="15"/>
  </w:num>
  <w:num w:numId="15" w16cid:durableId="1250313497">
    <w:abstractNumId w:val="18"/>
  </w:num>
  <w:num w:numId="16" w16cid:durableId="362635714">
    <w:abstractNumId w:val="13"/>
  </w:num>
  <w:num w:numId="17" w16cid:durableId="1716274358">
    <w:abstractNumId w:val="17"/>
  </w:num>
  <w:num w:numId="18" w16cid:durableId="1476144106">
    <w:abstractNumId w:val="10"/>
  </w:num>
  <w:num w:numId="19" w16cid:durableId="699354654">
    <w:abstractNumId w:val="23"/>
  </w:num>
  <w:num w:numId="20" w16cid:durableId="709450338">
    <w:abstractNumId w:val="19"/>
  </w:num>
  <w:num w:numId="21" w16cid:durableId="461464306">
    <w:abstractNumId w:val="11"/>
  </w:num>
  <w:num w:numId="22" w16cid:durableId="1243026684">
    <w:abstractNumId w:val="16"/>
  </w:num>
  <w:num w:numId="23" w16cid:durableId="377244615">
    <w:abstractNumId w:val="22"/>
  </w:num>
  <w:num w:numId="24" w16cid:durableId="1038699944">
    <w:abstractNumId w:val="12"/>
  </w:num>
  <w:num w:numId="25" w16cid:durableId="1904683389">
    <w:abstractNumId w:val="14"/>
  </w:num>
  <w:num w:numId="26" w16cid:durableId="1769689624">
    <w:abstractNumId w:val="21"/>
  </w:num>
  <w:num w:numId="27" w16cid:durableId="17858846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94"/>
    <w:rsid w:val="0001582B"/>
    <w:rsid w:val="0002459A"/>
    <w:rsid w:val="0007149E"/>
    <w:rsid w:val="00073C90"/>
    <w:rsid w:val="00077B7A"/>
    <w:rsid w:val="00082E6D"/>
    <w:rsid w:val="000A4F59"/>
    <w:rsid w:val="000E50D7"/>
    <w:rsid w:val="000F6F53"/>
    <w:rsid w:val="000F78C5"/>
    <w:rsid w:val="00121327"/>
    <w:rsid w:val="00137193"/>
    <w:rsid w:val="00141A4C"/>
    <w:rsid w:val="0016120B"/>
    <w:rsid w:val="00161E69"/>
    <w:rsid w:val="001B29CF"/>
    <w:rsid w:val="00226AA3"/>
    <w:rsid w:val="00232312"/>
    <w:rsid w:val="00252883"/>
    <w:rsid w:val="0028220F"/>
    <w:rsid w:val="0029065E"/>
    <w:rsid w:val="0029269F"/>
    <w:rsid w:val="002D77E3"/>
    <w:rsid w:val="00323536"/>
    <w:rsid w:val="00331DBA"/>
    <w:rsid w:val="003338D2"/>
    <w:rsid w:val="00356C14"/>
    <w:rsid w:val="00360C19"/>
    <w:rsid w:val="00363AEA"/>
    <w:rsid w:val="003B7FA6"/>
    <w:rsid w:val="003D4D9C"/>
    <w:rsid w:val="003D7A7E"/>
    <w:rsid w:val="003F3D2E"/>
    <w:rsid w:val="00413BAB"/>
    <w:rsid w:val="00445342"/>
    <w:rsid w:val="00460E93"/>
    <w:rsid w:val="004678E5"/>
    <w:rsid w:val="004911F2"/>
    <w:rsid w:val="004C41B0"/>
    <w:rsid w:val="00506ACC"/>
    <w:rsid w:val="005312C2"/>
    <w:rsid w:val="00544927"/>
    <w:rsid w:val="00545B7A"/>
    <w:rsid w:val="0054718F"/>
    <w:rsid w:val="00557E35"/>
    <w:rsid w:val="00584EB7"/>
    <w:rsid w:val="005C4F47"/>
    <w:rsid w:val="00617B26"/>
    <w:rsid w:val="006270A9"/>
    <w:rsid w:val="00632F4E"/>
    <w:rsid w:val="006446AC"/>
    <w:rsid w:val="00671E04"/>
    <w:rsid w:val="00675956"/>
    <w:rsid w:val="00676587"/>
    <w:rsid w:val="006806B3"/>
    <w:rsid w:val="00681034"/>
    <w:rsid w:val="006A3364"/>
    <w:rsid w:val="006F7A9E"/>
    <w:rsid w:val="00705944"/>
    <w:rsid w:val="00706247"/>
    <w:rsid w:val="00741202"/>
    <w:rsid w:val="0075155B"/>
    <w:rsid w:val="0077068B"/>
    <w:rsid w:val="00787CAF"/>
    <w:rsid w:val="007B00BE"/>
    <w:rsid w:val="007D08E6"/>
    <w:rsid w:val="008104BC"/>
    <w:rsid w:val="00816216"/>
    <w:rsid w:val="00834D92"/>
    <w:rsid w:val="00837A50"/>
    <w:rsid w:val="008507BA"/>
    <w:rsid w:val="0085670E"/>
    <w:rsid w:val="0087734B"/>
    <w:rsid w:val="00890EF8"/>
    <w:rsid w:val="008E26DB"/>
    <w:rsid w:val="008E2FBB"/>
    <w:rsid w:val="00946F61"/>
    <w:rsid w:val="00986CA0"/>
    <w:rsid w:val="009B7B39"/>
    <w:rsid w:val="009C4DED"/>
    <w:rsid w:val="009D4783"/>
    <w:rsid w:val="009D5933"/>
    <w:rsid w:val="009F2555"/>
    <w:rsid w:val="00A013BD"/>
    <w:rsid w:val="00A03266"/>
    <w:rsid w:val="00A273EB"/>
    <w:rsid w:val="00A31068"/>
    <w:rsid w:val="00A348B6"/>
    <w:rsid w:val="00A35217"/>
    <w:rsid w:val="00A36E8B"/>
    <w:rsid w:val="00A826A2"/>
    <w:rsid w:val="00A931C4"/>
    <w:rsid w:val="00AE4CC6"/>
    <w:rsid w:val="00AE5210"/>
    <w:rsid w:val="00B25196"/>
    <w:rsid w:val="00B403E8"/>
    <w:rsid w:val="00B9624E"/>
    <w:rsid w:val="00BB195C"/>
    <w:rsid w:val="00BD2E81"/>
    <w:rsid w:val="00BD768D"/>
    <w:rsid w:val="00C135F8"/>
    <w:rsid w:val="00C61F8E"/>
    <w:rsid w:val="00C7757E"/>
    <w:rsid w:val="00CA09D7"/>
    <w:rsid w:val="00CB5B1F"/>
    <w:rsid w:val="00D66BAB"/>
    <w:rsid w:val="00D7548E"/>
    <w:rsid w:val="00DA614C"/>
    <w:rsid w:val="00DC36F0"/>
    <w:rsid w:val="00DD3D45"/>
    <w:rsid w:val="00E01301"/>
    <w:rsid w:val="00E255D4"/>
    <w:rsid w:val="00E44CE5"/>
    <w:rsid w:val="00E63BB6"/>
    <w:rsid w:val="00E83E4B"/>
    <w:rsid w:val="00E90BDC"/>
    <w:rsid w:val="00EC3D9F"/>
    <w:rsid w:val="00ED0E2E"/>
    <w:rsid w:val="00ED2268"/>
    <w:rsid w:val="00EE2E94"/>
    <w:rsid w:val="00EE42A8"/>
    <w:rsid w:val="00F00672"/>
    <w:rsid w:val="00F31B40"/>
    <w:rsid w:val="00F507AF"/>
    <w:rsid w:val="00F52D1C"/>
    <w:rsid w:val="00F64BE0"/>
    <w:rsid w:val="00F734B2"/>
    <w:rsid w:val="00F817CF"/>
    <w:rsid w:val="00F86AA5"/>
    <w:rsid w:val="00FB3617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A90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333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das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DA176C5A7D4C0CB5232AD7C97DB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CB46-27C4-4952-8FA0-FAB0E44760D7}"/>
      </w:docPartPr>
      <w:docPartBody>
        <w:p w:rsidR="00D91800" w:rsidRDefault="00000000">
          <w:pPr>
            <w:pStyle w:val="02DA176C5A7D4C0CB5232AD7C97DB8BF"/>
          </w:pPr>
          <w:r>
            <w:t>Profile</w:t>
          </w:r>
        </w:p>
      </w:docPartBody>
    </w:docPart>
    <w:docPart>
      <w:docPartPr>
        <w:name w:val="262AF7BCD04E41D181345BBAE5B00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0C6FA-F8C0-498D-89CB-DD7703BBF7CA}"/>
      </w:docPartPr>
      <w:docPartBody>
        <w:p w:rsidR="00D91800" w:rsidRDefault="00000000">
          <w:pPr>
            <w:pStyle w:val="262AF7BCD04E41D181345BBAE5B00AD1"/>
          </w:pPr>
          <w:r>
            <w:t>Experience</w:t>
          </w:r>
        </w:p>
      </w:docPartBody>
    </w:docPart>
    <w:docPart>
      <w:docPartPr>
        <w:name w:val="AA29B106683249118A310FAB516EB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E4975-0AC6-4A11-A979-7D84C7104FEA}"/>
      </w:docPartPr>
      <w:docPartBody>
        <w:p w:rsidR="00D91800" w:rsidRDefault="00000000">
          <w:pPr>
            <w:pStyle w:val="AA29B106683249118A310FAB516EB28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60911724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02"/>
    <w:rsid w:val="00261FA7"/>
    <w:rsid w:val="009C7E02"/>
    <w:rsid w:val="00A72665"/>
    <w:rsid w:val="00CF37C9"/>
    <w:rsid w:val="00D87CF6"/>
    <w:rsid w:val="00D91800"/>
    <w:rsid w:val="00F9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DA176C5A7D4C0CB5232AD7C97DB8BF">
    <w:name w:val="02DA176C5A7D4C0CB5232AD7C97DB8BF"/>
  </w:style>
  <w:style w:type="paragraph" w:customStyle="1" w:styleId="262AF7BCD04E41D181345BBAE5B00AD1">
    <w:name w:val="262AF7BCD04E41D181345BBAE5B00AD1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paragraph" w:customStyle="1" w:styleId="AA29B106683249118A310FAB516EB28F">
    <w:name w:val="AA29B106683249118A310FAB516EB28F"/>
  </w:style>
  <w:style w:type="paragraph" w:customStyle="1" w:styleId="F779EFBC10C04F5BBCF2F229336357B7">
    <w:name w:val="F779EFBC10C04F5BBCF2F229336357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&lt;Profile&gt;</vt:lpstr>
      <vt:lpstr>&lt;Experience&gt;</vt:lpstr>
      <vt:lpstr>    LITERARY FELLOW | PLAYWRIGHTS FOUNDATION | SEPTEMBER 2021 - August 2022</vt:lpstr>
      <vt:lpstr>    DRAMATURGY APPRENTICE | WORKING TITLE PLAYWRIGHTS | AUGUST 2020 - JULY 2021</vt:lpstr>
      <vt:lpstr>&lt;Education&gt;</vt:lpstr>
      <vt:lpstr>    BACHELOR OF SCIENCE IN ASTROPHYSICS &amp; MINOR IN THEATRE | 2014 - 2018 | MICHIGAN </vt:lpstr>
      <vt:lpstr>&lt;Skills &amp; Abilities&gt;</vt:lpstr>
      <vt:lpstr>&lt;Activities and Interests&gt;</vt:lpstr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2022-09-02T19:49:00Z</dcterms:created>
  <dcterms:modified xsi:type="dcterms:W3CDTF">2022-09-02T20:15:00Z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